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F7" w:rsidRDefault="008F1FF7" w:rsidP="007130C8">
      <w:pPr>
        <w:rPr>
          <w:lang w:val="en-US"/>
        </w:rPr>
      </w:pPr>
      <w:hyperlink r:id="rId4" w:history="1">
        <w:r>
          <w:rPr>
            <w:rStyle w:val="Hyperlink"/>
          </w:rPr>
          <w:t>https://gotiggr.com/public/login.seam?cid=18230</w:t>
        </w:r>
      </w:hyperlink>
    </w:p>
    <w:p w:rsidR="008F1FF7" w:rsidRDefault="008F1FF7" w:rsidP="007130C8">
      <w:r>
        <w:t>(но всё происходит на сайте)</w:t>
      </w:r>
    </w:p>
    <w:p w:rsidR="008F1FF7" w:rsidRDefault="008F1FF7" w:rsidP="007130C8">
      <w:hyperlink r:id="rId5" w:history="1">
        <w:r>
          <w:rPr>
            <w:rStyle w:val="Hyperlink"/>
          </w:rPr>
          <w:t>http://pencil.evolus.vn/en-US/Home.aspx</w:t>
        </w:r>
      </w:hyperlink>
      <w:r>
        <w:t xml:space="preserve">            через  фаерфокс… только надо его дополнить</w:t>
      </w:r>
    </w:p>
    <w:p w:rsidR="008F1FF7" w:rsidRDefault="008F1FF7" w:rsidP="007130C8">
      <w:hyperlink r:id="rId6" w:history="1">
        <w:r>
          <w:rPr>
            <w:rStyle w:val="Hyperlink"/>
          </w:rPr>
          <w:t>http://wireframe.talltree.us/default.asp</w:t>
        </w:r>
      </w:hyperlink>
    </w:p>
    <w:p w:rsidR="008F1FF7" w:rsidRDefault="008F1FF7" w:rsidP="007130C8">
      <w:hyperlink r:id="rId7" w:history="1">
        <w:r>
          <w:rPr>
            <w:rStyle w:val="Hyperlink"/>
          </w:rPr>
          <w:t>http://cacoo.com/</w:t>
        </w:r>
      </w:hyperlink>
    </w:p>
    <w:p w:rsidR="008F1FF7" w:rsidRDefault="008F1FF7" w:rsidP="007130C8">
      <w:hyperlink r:id="rId8" w:history="1">
        <w:r>
          <w:rPr>
            <w:rStyle w:val="Hyperlink"/>
          </w:rPr>
          <w:t>http://www.mockflow.com/signup/</w:t>
        </w:r>
      </w:hyperlink>
    </w:p>
    <w:p w:rsidR="008F1FF7" w:rsidRDefault="008F1FF7" w:rsidP="007130C8">
      <w:hyperlink r:id="rId9" w:history="1">
        <w:r>
          <w:rPr>
            <w:rStyle w:val="Hyperlink"/>
          </w:rPr>
          <w:t>https://gomockingbird.com/</w:t>
        </w:r>
      </w:hyperlink>
    </w:p>
    <w:p w:rsidR="008F1FF7" w:rsidRDefault="008F1FF7" w:rsidP="007130C8">
      <w:hyperlink r:id="rId10" w:history="1">
        <w:r>
          <w:rPr>
            <w:rStyle w:val="Hyperlink"/>
          </w:rPr>
          <w:t>http://builds.balsamiq.com/b/mockups-web-demo/</w:t>
        </w:r>
      </w:hyperlink>
    </w:p>
    <w:p w:rsidR="008F1FF7" w:rsidRDefault="008F1FF7" w:rsidP="007130C8">
      <w:pPr>
        <w:rPr>
          <w:lang w:val="en-US"/>
        </w:rPr>
      </w:pPr>
      <w:hyperlink r:id="rId11" w:history="1">
        <w:r w:rsidRPr="0081741A">
          <w:rPr>
            <w:rStyle w:val="Hyperlink"/>
          </w:rPr>
          <w:t>http://lumzy.com/app/</w:t>
        </w:r>
      </w:hyperlink>
      <w:r w:rsidRPr="0081741A">
        <w:rPr>
          <w:highlight w:val="yellow"/>
        </w:rPr>
        <w:t xml:space="preserve">           кажысь онлайн и бесплатно</w:t>
      </w:r>
    </w:p>
    <w:p w:rsidR="008F1FF7" w:rsidRDefault="008F1FF7" w:rsidP="007130C8">
      <w:r>
        <w:t>минус – нужен доступ в инет</w:t>
      </w:r>
    </w:p>
    <w:p w:rsidR="008F1FF7" w:rsidRPr="006C11B0" w:rsidRDefault="008F1FF7" w:rsidP="007130C8">
      <w:r>
        <w:t xml:space="preserve">плюс – экспорт в </w:t>
      </w:r>
      <w:r>
        <w:rPr>
          <w:lang w:val="en-US"/>
        </w:rPr>
        <w:t>jpg</w:t>
      </w:r>
      <w:r w:rsidRPr="006C11B0">
        <w:t xml:space="preserve"> </w:t>
      </w:r>
      <w:r>
        <w:t xml:space="preserve">и </w:t>
      </w:r>
      <w:r>
        <w:rPr>
          <w:lang w:val="en-US"/>
        </w:rPr>
        <w:t>pdf</w:t>
      </w:r>
    </w:p>
    <w:p w:rsidR="008F1FF7" w:rsidRPr="006C11B0" w:rsidRDefault="008F1FF7" w:rsidP="007130C8"/>
    <w:sectPr w:rsidR="008F1FF7" w:rsidRPr="006C11B0" w:rsidSect="00E6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2D0"/>
    <w:rsid w:val="003A560A"/>
    <w:rsid w:val="006733F2"/>
    <w:rsid w:val="006C11B0"/>
    <w:rsid w:val="007130C8"/>
    <w:rsid w:val="0081741A"/>
    <w:rsid w:val="00853682"/>
    <w:rsid w:val="008F1FF7"/>
    <w:rsid w:val="009D6BD5"/>
    <w:rsid w:val="00B522D0"/>
    <w:rsid w:val="00E6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E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130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174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ckflow.com/signu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acoo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reframe.talltree.us/default.asp" TargetMode="External"/><Relationship Id="rId11" Type="http://schemas.openxmlformats.org/officeDocument/2006/relationships/hyperlink" Target="http://lumzy.com/app/" TargetMode="External"/><Relationship Id="rId5" Type="http://schemas.openxmlformats.org/officeDocument/2006/relationships/hyperlink" Target="http://pencil.evolus.vn/en-US/Home.aspx" TargetMode="External"/><Relationship Id="rId10" Type="http://schemas.openxmlformats.org/officeDocument/2006/relationships/hyperlink" Target="http://builds.balsamiq.com/b/mockups-web-demo/" TargetMode="External"/><Relationship Id="rId4" Type="http://schemas.openxmlformats.org/officeDocument/2006/relationships/hyperlink" Target="https://gotiggr.com/public/login.seam?cid=18230" TargetMode="External"/><Relationship Id="rId9" Type="http://schemas.openxmlformats.org/officeDocument/2006/relationships/hyperlink" Target="https://gomockingbi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64</TotalTime>
  <Pages>1</Pages>
  <Words>126</Words>
  <Characters>721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Elena Pechko</cp:lastModifiedBy>
  <cp:revision>5</cp:revision>
  <dcterms:created xsi:type="dcterms:W3CDTF">2011-03-29T17:05:00Z</dcterms:created>
  <dcterms:modified xsi:type="dcterms:W3CDTF">2011-04-02T11:45:00Z</dcterms:modified>
</cp:coreProperties>
</file>